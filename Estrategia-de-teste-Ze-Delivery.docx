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2FF5" w14:textId="4050AC11" w:rsidR="003064C9" w:rsidRPr="003B1796" w:rsidRDefault="003064C9" w:rsidP="00BD2D77">
      <w:pPr>
        <w:spacing w:beforeLines="2000" w:before="4800" w:after="120"/>
        <w:rPr>
          <w:rFonts w:ascii="Arial" w:hAnsi="Arial" w:cs="Arial"/>
        </w:rPr>
      </w:pPr>
    </w:p>
    <w:p w14:paraId="4D9E8293" w14:textId="68D122EE" w:rsidR="000A0F91" w:rsidRPr="00BD2D77" w:rsidRDefault="00BD2D77" w:rsidP="000A0F91">
      <w:pPr>
        <w:spacing w:after="360"/>
        <w:rPr>
          <w:rFonts w:ascii="Arial" w:hAnsi="Arial" w:cs="Arial"/>
          <w:sz w:val="32"/>
          <w:lang w:val="pt-BR"/>
        </w:rPr>
      </w:pPr>
      <w:r w:rsidRPr="00BD2D77">
        <w:rPr>
          <w:rFonts w:ascii="Arial" w:hAnsi="Arial" w:cs="Arial"/>
          <w:sz w:val="32"/>
          <w:lang w:val="pt-BR"/>
        </w:rPr>
        <w:t>Zé Delivery</w:t>
      </w:r>
    </w:p>
    <w:p w14:paraId="5504208F" w14:textId="04BE1460" w:rsidR="000A0F91" w:rsidRPr="00BD2D77" w:rsidRDefault="00BD2D77" w:rsidP="000A0F91">
      <w:pPr>
        <w:spacing w:after="360"/>
        <w:rPr>
          <w:rFonts w:ascii="Arial" w:hAnsi="Arial" w:cs="Arial"/>
          <w:sz w:val="32"/>
          <w:lang w:val="pt-BR"/>
        </w:rPr>
      </w:pPr>
      <w:r w:rsidRPr="00BD2D77">
        <w:rPr>
          <w:rFonts w:ascii="Arial" w:hAnsi="Arial" w:cs="Arial"/>
          <w:b/>
          <w:color w:val="808080"/>
          <w:sz w:val="32"/>
          <w:lang w:val="pt-BR"/>
        </w:rPr>
        <w:t>Estratégia de teste</w:t>
      </w:r>
    </w:p>
    <w:p w14:paraId="1A620204" w14:textId="508775BD" w:rsidR="0066512E" w:rsidRPr="006174E9" w:rsidRDefault="000A0F91" w:rsidP="005A1DCE">
      <w:pPr>
        <w:spacing w:before="120" w:after="360"/>
        <w:rPr>
          <w:rFonts w:ascii="Arial" w:hAnsi="Arial" w:cs="Arial"/>
          <w:b/>
          <w:lang w:val="pt-BR"/>
        </w:rPr>
      </w:pPr>
      <w:r w:rsidRPr="00BD2D77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br/>
      </w:r>
      <w:r w:rsidR="00BD2D77" w:rsidRPr="006174E9">
        <w:rPr>
          <w:rFonts w:ascii="Arial" w:hAnsi="Arial" w:cs="Arial"/>
          <w:b/>
          <w:lang w:val="pt-BR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7"/>
        <w:gridCol w:w="950"/>
        <w:gridCol w:w="1439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1BFCDD50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</w:t>
            </w:r>
            <w:r w:rsidR="00BD2D77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7ACE7234" w14:textId="2A24A8DB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3B1796">
              <w:rPr>
                <w:rFonts w:ascii="Arial" w:hAnsi="Arial" w:cs="Arial"/>
              </w:rPr>
              <w:t>Vers</w:t>
            </w:r>
            <w:r w:rsidR="00BD2D77">
              <w:rPr>
                <w:rFonts w:ascii="Arial" w:hAnsi="Arial" w:cs="Arial"/>
              </w:rPr>
              <w:t>ão</w:t>
            </w:r>
            <w:proofErr w:type="spellEnd"/>
          </w:p>
        </w:tc>
        <w:tc>
          <w:tcPr>
            <w:tcW w:w="0" w:type="auto"/>
          </w:tcPr>
          <w:p w14:paraId="5D003983" w14:textId="5B6E968D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Autor</w:t>
            </w:r>
          </w:p>
        </w:tc>
        <w:tc>
          <w:tcPr>
            <w:tcW w:w="4196" w:type="dxa"/>
          </w:tcPr>
          <w:p w14:paraId="6CAB43E8" w14:textId="59F24059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3B1796">
              <w:rPr>
                <w:rFonts w:ascii="Arial" w:hAnsi="Arial" w:cs="Arial"/>
              </w:rPr>
              <w:t>Descri</w:t>
            </w:r>
            <w:r w:rsidR="00BD2D77">
              <w:rPr>
                <w:rFonts w:ascii="Arial" w:hAnsi="Arial" w:cs="Arial"/>
              </w:rPr>
              <w:t>ção</w:t>
            </w:r>
            <w:proofErr w:type="spellEnd"/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608032B5" w:rsidR="00B60571" w:rsidRPr="003B1796" w:rsidRDefault="00BD2D77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15/06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02D2AF36" w:rsidR="00B60571" w:rsidRPr="003B1796" w:rsidRDefault="00BD2D77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4CB169C7" w:rsidR="00B60571" w:rsidRPr="003B1796" w:rsidRDefault="00BD2D77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Jessica </w:t>
            </w:r>
            <w:proofErr w:type="spellStart"/>
            <w:r>
              <w:rPr>
                <w:rFonts w:ascii="Arial" w:hAnsi="Arial" w:cs="Arial"/>
                <w:sz w:val="20"/>
              </w:rPr>
              <w:t>Alauk</w:t>
            </w:r>
            <w:proofErr w:type="spellEnd"/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6E4C9B8F" w:rsidR="00B60571" w:rsidRPr="003B1796" w:rsidRDefault="00BD2D77" w:rsidP="0094385E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Criaçao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20"/>
              </w:rPr>
              <w:t>documento</w:t>
            </w:r>
            <w:proofErr w:type="spellEnd"/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57FE8E54" w:rsidR="00B60571" w:rsidRPr="003B1796" w:rsidRDefault="006174E9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B91BE04" w:rsidR="00B60571" w:rsidRPr="003B1796" w:rsidRDefault="006174E9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42B93A29" w:rsidR="00B60571" w:rsidRPr="003B1796" w:rsidRDefault="006174E9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Jessica </w:t>
            </w:r>
            <w:proofErr w:type="spellStart"/>
            <w:r>
              <w:rPr>
                <w:rFonts w:ascii="Arial" w:hAnsi="Arial" w:cs="Arial"/>
                <w:sz w:val="20"/>
              </w:rPr>
              <w:t>Alauk</w:t>
            </w:r>
            <w:proofErr w:type="spellEnd"/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166D7002" w:rsidR="00B60571" w:rsidRPr="003B1796" w:rsidRDefault="006174E9" w:rsidP="0094385E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Alteração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20"/>
              </w:rPr>
              <w:t>Sumário</w:t>
            </w:r>
            <w:proofErr w:type="spellEnd"/>
          </w:p>
        </w:tc>
      </w:tr>
      <w:tr w:rsidR="00B60571" w:rsidRPr="006174E9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584C3874" w:rsidR="00B60571" w:rsidRPr="003B1796" w:rsidRDefault="006174E9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170FA10A" w:rsidR="00B60571" w:rsidRPr="003B1796" w:rsidRDefault="006174E9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56F91ED2" w:rsidR="00B60571" w:rsidRPr="003B1796" w:rsidRDefault="006174E9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Jessica Alauk</w:t>
            </w:r>
            <w:bookmarkStart w:id="0" w:name="_GoBack"/>
            <w:bookmarkEnd w:id="0"/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55680BC0" w:rsidR="00B60571" w:rsidRPr="006174E9" w:rsidRDefault="006174E9" w:rsidP="0094385E">
            <w:pPr>
              <w:pStyle w:val="TableText"/>
              <w:rPr>
                <w:rFonts w:ascii="Arial" w:hAnsi="Arial" w:cs="Arial"/>
                <w:sz w:val="20"/>
                <w:lang w:val="pt-BR"/>
              </w:rPr>
            </w:pPr>
            <w:r w:rsidRPr="006174E9">
              <w:rPr>
                <w:rFonts w:ascii="Arial" w:hAnsi="Arial" w:cs="Arial"/>
                <w:sz w:val="20"/>
                <w:lang w:val="pt-BR"/>
              </w:rPr>
              <w:t xml:space="preserve">Mudança das funcionalidades no item </w:t>
            </w:r>
            <w:r>
              <w:rPr>
                <w:rFonts w:ascii="Arial" w:hAnsi="Arial" w:cs="Arial"/>
                <w:sz w:val="20"/>
                <w:lang w:val="pt-BR"/>
              </w:rPr>
              <w:t>1</w:t>
            </w:r>
          </w:p>
        </w:tc>
      </w:tr>
      <w:tr w:rsidR="00B60571" w:rsidRPr="006174E9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6174E9" w:rsidRDefault="00B60571" w:rsidP="0094385E">
            <w:pPr>
              <w:pStyle w:val="TableText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6174E9" w:rsidRDefault="00B60571" w:rsidP="0094385E">
            <w:pPr>
              <w:pStyle w:val="TableText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6174E9" w:rsidRDefault="00B60571" w:rsidP="0094385E">
            <w:pPr>
              <w:pStyle w:val="TableText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6174E9" w:rsidRDefault="00B60571" w:rsidP="0094385E">
            <w:pPr>
              <w:pStyle w:val="TableText"/>
              <w:rPr>
                <w:rFonts w:ascii="Arial" w:hAnsi="Arial" w:cs="Arial"/>
                <w:sz w:val="20"/>
                <w:lang w:val="pt-BR"/>
              </w:rPr>
            </w:pPr>
          </w:p>
        </w:tc>
      </w:tr>
    </w:tbl>
    <w:p w14:paraId="29621D43" w14:textId="77777777" w:rsidR="00456732" w:rsidRPr="006174E9" w:rsidRDefault="00456732" w:rsidP="00456732">
      <w:pPr>
        <w:rPr>
          <w:rFonts w:ascii="Arial" w:hAnsi="Arial" w:cs="Arial"/>
          <w:b/>
          <w:lang w:val="pt-BR"/>
        </w:rPr>
      </w:pPr>
    </w:p>
    <w:p w14:paraId="340962B1" w14:textId="77777777" w:rsidR="00E23EA3" w:rsidRPr="006174E9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  <w:lang w:val="pt-BR"/>
        </w:rPr>
      </w:pPr>
      <w:r w:rsidRPr="006174E9">
        <w:rPr>
          <w:rFonts w:ascii="Arial" w:hAnsi="Arial" w:cs="Arial"/>
          <w:b/>
          <w:lang w:val="pt-BR"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B0930" w:rsidP="009647F5">
          <w:pPr>
            <w:pStyle w:val="CabealhodoSumrio"/>
            <w:ind w:left="-993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  <w:sz w:val="28"/>
              <w:szCs w:val="28"/>
            </w:rPr>
            <w:t>Sumário</w:t>
          </w:r>
          <w:proofErr w:type="spellEnd"/>
        </w:p>
        <w:p w14:paraId="4F31C326" w14:textId="3FA55F61" w:rsidR="005230B7" w:rsidRDefault="00382AA2">
          <w:pPr>
            <w:pStyle w:val="Sumrio1"/>
            <w:rPr>
              <w:rFonts w:eastAsiaTheme="minorEastAsia" w:cstheme="minorBidi"/>
              <w:b w:val="0"/>
              <w:szCs w:val="24"/>
              <w:lang w:val="pt-BR" w:eastAsia="pt-BR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43121140" w:history="1">
            <w:r w:rsidR="005230B7" w:rsidRPr="006D5BD9">
              <w:rPr>
                <w:rStyle w:val="Hyperlink"/>
                <w:rFonts w:ascii="Arial" w:eastAsiaTheme="majorEastAsia" w:hAnsi="Arial" w:cs="Arial"/>
              </w:rPr>
              <w:t>1. Escopo</w:t>
            </w:r>
            <w:r w:rsidR="005230B7">
              <w:rPr>
                <w:webHidden/>
              </w:rPr>
              <w:tab/>
            </w:r>
            <w:r w:rsidR="005230B7">
              <w:rPr>
                <w:webHidden/>
              </w:rPr>
              <w:fldChar w:fldCharType="begin"/>
            </w:r>
            <w:r w:rsidR="005230B7">
              <w:rPr>
                <w:webHidden/>
              </w:rPr>
              <w:instrText xml:space="preserve"> PAGEREF _Toc43121140 \h </w:instrText>
            </w:r>
            <w:r w:rsidR="005230B7">
              <w:rPr>
                <w:webHidden/>
              </w:rPr>
            </w:r>
            <w:r w:rsidR="005230B7">
              <w:rPr>
                <w:webHidden/>
              </w:rPr>
              <w:fldChar w:fldCharType="separate"/>
            </w:r>
            <w:r w:rsidR="005230B7">
              <w:rPr>
                <w:webHidden/>
              </w:rPr>
              <w:t>3</w:t>
            </w:r>
            <w:r w:rsidR="005230B7">
              <w:rPr>
                <w:webHidden/>
              </w:rPr>
              <w:fldChar w:fldCharType="end"/>
            </w:r>
          </w:hyperlink>
        </w:p>
        <w:p w14:paraId="43187108" w14:textId="479254F5" w:rsidR="005230B7" w:rsidRDefault="001B6CA6">
          <w:pPr>
            <w:pStyle w:val="Sumrio1"/>
            <w:rPr>
              <w:rFonts w:eastAsiaTheme="minorEastAsia" w:cstheme="minorBidi"/>
              <w:b w:val="0"/>
              <w:szCs w:val="24"/>
              <w:lang w:val="pt-BR" w:eastAsia="pt-BR"/>
            </w:rPr>
          </w:pPr>
          <w:hyperlink w:anchor="_Toc43121141" w:history="1">
            <w:r w:rsidR="005230B7" w:rsidRPr="006D5BD9">
              <w:rPr>
                <w:rStyle w:val="Hyperlink"/>
                <w:rFonts w:ascii="Arial" w:eastAsiaTheme="majorEastAsia" w:hAnsi="Arial" w:cs="Arial"/>
              </w:rPr>
              <w:t>2. Abordagem de teste</w:t>
            </w:r>
            <w:r w:rsidR="005230B7">
              <w:rPr>
                <w:webHidden/>
              </w:rPr>
              <w:tab/>
            </w:r>
            <w:r w:rsidR="005230B7">
              <w:rPr>
                <w:webHidden/>
              </w:rPr>
              <w:fldChar w:fldCharType="begin"/>
            </w:r>
            <w:r w:rsidR="005230B7">
              <w:rPr>
                <w:webHidden/>
              </w:rPr>
              <w:instrText xml:space="preserve"> PAGEREF _Toc43121141 \h </w:instrText>
            </w:r>
            <w:r w:rsidR="005230B7">
              <w:rPr>
                <w:webHidden/>
              </w:rPr>
            </w:r>
            <w:r w:rsidR="005230B7">
              <w:rPr>
                <w:webHidden/>
              </w:rPr>
              <w:fldChar w:fldCharType="separate"/>
            </w:r>
            <w:r w:rsidR="005230B7">
              <w:rPr>
                <w:webHidden/>
              </w:rPr>
              <w:t>4</w:t>
            </w:r>
            <w:r w:rsidR="005230B7">
              <w:rPr>
                <w:webHidden/>
              </w:rPr>
              <w:fldChar w:fldCharType="end"/>
            </w:r>
          </w:hyperlink>
        </w:p>
        <w:p w14:paraId="1BB50CC9" w14:textId="3E07A0FD" w:rsidR="005230B7" w:rsidRDefault="001B6CA6">
          <w:pPr>
            <w:pStyle w:val="Sumrio1"/>
            <w:rPr>
              <w:rFonts w:eastAsiaTheme="minorEastAsia" w:cstheme="minorBidi"/>
              <w:b w:val="0"/>
              <w:szCs w:val="24"/>
              <w:lang w:val="pt-BR" w:eastAsia="pt-BR"/>
            </w:rPr>
          </w:pPr>
          <w:hyperlink w:anchor="_Toc43121142" w:history="1">
            <w:r w:rsidR="005230B7" w:rsidRPr="006D5BD9">
              <w:rPr>
                <w:rStyle w:val="Hyperlink"/>
                <w:rFonts w:ascii="Arial" w:eastAsiaTheme="majorEastAsia" w:hAnsi="Arial" w:cs="Arial"/>
              </w:rPr>
              <w:t>3. Ambiente de teste</w:t>
            </w:r>
            <w:r w:rsidR="005230B7">
              <w:rPr>
                <w:webHidden/>
              </w:rPr>
              <w:tab/>
            </w:r>
            <w:r w:rsidR="005230B7">
              <w:rPr>
                <w:webHidden/>
              </w:rPr>
              <w:fldChar w:fldCharType="begin"/>
            </w:r>
            <w:r w:rsidR="005230B7">
              <w:rPr>
                <w:webHidden/>
              </w:rPr>
              <w:instrText xml:space="preserve"> PAGEREF _Toc43121142 \h </w:instrText>
            </w:r>
            <w:r w:rsidR="005230B7">
              <w:rPr>
                <w:webHidden/>
              </w:rPr>
            </w:r>
            <w:r w:rsidR="005230B7">
              <w:rPr>
                <w:webHidden/>
              </w:rPr>
              <w:fldChar w:fldCharType="separate"/>
            </w:r>
            <w:r w:rsidR="005230B7">
              <w:rPr>
                <w:webHidden/>
              </w:rPr>
              <w:t>5</w:t>
            </w:r>
            <w:r w:rsidR="005230B7">
              <w:rPr>
                <w:webHidden/>
              </w:rPr>
              <w:fldChar w:fldCharType="end"/>
            </w:r>
          </w:hyperlink>
        </w:p>
        <w:p w14:paraId="0BB83C6F" w14:textId="5A583DE2" w:rsidR="005230B7" w:rsidRDefault="001B6CA6">
          <w:pPr>
            <w:pStyle w:val="Sumrio1"/>
            <w:rPr>
              <w:rFonts w:eastAsiaTheme="minorEastAsia" w:cstheme="minorBidi"/>
              <w:b w:val="0"/>
              <w:szCs w:val="24"/>
              <w:lang w:val="pt-BR" w:eastAsia="pt-BR"/>
            </w:rPr>
          </w:pPr>
          <w:hyperlink w:anchor="_Toc43121143" w:history="1">
            <w:r w:rsidR="005230B7" w:rsidRPr="006D5BD9">
              <w:rPr>
                <w:rStyle w:val="Hyperlink"/>
                <w:rFonts w:ascii="Arial" w:eastAsiaTheme="majorEastAsia" w:hAnsi="Arial" w:cs="Arial"/>
              </w:rPr>
              <w:t>4. Ferramentas de teste</w:t>
            </w:r>
            <w:r w:rsidR="005230B7">
              <w:rPr>
                <w:webHidden/>
              </w:rPr>
              <w:tab/>
            </w:r>
            <w:r w:rsidR="005230B7">
              <w:rPr>
                <w:webHidden/>
              </w:rPr>
              <w:fldChar w:fldCharType="begin"/>
            </w:r>
            <w:r w:rsidR="005230B7">
              <w:rPr>
                <w:webHidden/>
              </w:rPr>
              <w:instrText xml:space="preserve"> PAGEREF _Toc43121143 \h </w:instrText>
            </w:r>
            <w:r w:rsidR="005230B7">
              <w:rPr>
                <w:webHidden/>
              </w:rPr>
            </w:r>
            <w:r w:rsidR="005230B7">
              <w:rPr>
                <w:webHidden/>
              </w:rPr>
              <w:fldChar w:fldCharType="separate"/>
            </w:r>
            <w:r w:rsidR="005230B7">
              <w:rPr>
                <w:webHidden/>
              </w:rPr>
              <w:t>6</w:t>
            </w:r>
            <w:r w:rsidR="005230B7">
              <w:rPr>
                <w:webHidden/>
              </w:rPr>
              <w:fldChar w:fldCharType="end"/>
            </w:r>
          </w:hyperlink>
        </w:p>
        <w:p w14:paraId="35F337C1" w14:textId="5D1F6F99" w:rsidR="005230B7" w:rsidRDefault="001B6CA6">
          <w:pPr>
            <w:pStyle w:val="Sumrio1"/>
            <w:rPr>
              <w:rFonts w:eastAsiaTheme="minorEastAsia" w:cstheme="minorBidi"/>
              <w:b w:val="0"/>
              <w:szCs w:val="24"/>
              <w:lang w:val="pt-BR" w:eastAsia="pt-BR"/>
            </w:rPr>
          </w:pPr>
          <w:hyperlink w:anchor="_Toc43121144" w:history="1">
            <w:r w:rsidR="005230B7" w:rsidRPr="006D5BD9">
              <w:rPr>
                <w:rStyle w:val="Hyperlink"/>
                <w:rFonts w:ascii="Arial" w:eastAsiaTheme="majorEastAsia" w:hAnsi="Arial" w:cs="Arial"/>
              </w:rPr>
              <w:t>5. BDDs</w:t>
            </w:r>
            <w:r w:rsidR="005230B7">
              <w:rPr>
                <w:webHidden/>
              </w:rPr>
              <w:tab/>
            </w:r>
            <w:r w:rsidR="005230B7">
              <w:rPr>
                <w:webHidden/>
              </w:rPr>
              <w:fldChar w:fldCharType="begin"/>
            </w:r>
            <w:r w:rsidR="005230B7">
              <w:rPr>
                <w:webHidden/>
              </w:rPr>
              <w:instrText xml:space="preserve"> PAGEREF _Toc43121144 \h </w:instrText>
            </w:r>
            <w:r w:rsidR="005230B7">
              <w:rPr>
                <w:webHidden/>
              </w:rPr>
            </w:r>
            <w:r w:rsidR="005230B7">
              <w:rPr>
                <w:webHidden/>
              </w:rPr>
              <w:fldChar w:fldCharType="separate"/>
            </w:r>
            <w:r w:rsidR="005230B7">
              <w:rPr>
                <w:webHidden/>
              </w:rPr>
              <w:t>7</w:t>
            </w:r>
            <w:r w:rsidR="005230B7">
              <w:rPr>
                <w:webHidden/>
              </w:rPr>
              <w:fldChar w:fldCharType="end"/>
            </w:r>
          </w:hyperlink>
        </w:p>
        <w:p w14:paraId="66B8B372" w14:textId="487BC497" w:rsidR="00A24F45" w:rsidRDefault="00382AA2" w:rsidP="00D8304C">
          <w:pPr>
            <w:rPr>
              <w:rFonts w:ascii="Arial" w:eastAsiaTheme="majorEastAsia" w:hAnsi="Arial" w:cs="Arial"/>
              <w:b/>
              <w:bCs/>
              <w:noProof/>
              <w:color w:val="002060"/>
              <w:sz w:val="36"/>
              <w:szCs w:val="28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375AF81C" w14:textId="37ED0BA9" w:rsidR="00363CE5" w:rsidRPr="00363CE5" w:rsidRDefault="00363CE5" w:rsidP="00363CE5">
      <w:pPr>
        <w:rPr>
          <w:rFonts w:ascii="Arial" w:hAnsi="Arial" w:cs="Arial"/>
        </w:rPr>
      </w:pPr>
    </w:p>
    <w:p w14:paraId="1BE522CC" w14:textId="40749BC4" w:rsidR="00363CE5" w:rsidRPr="00363CE5" w:rsidRDefault="00363CE5" w:rsidP="00363CE5">
      <w:pPr>
        <w:rPr>
          <w:rFonts w:ascii="Arial" w:hAnsi="Arial" w:cs="Arial"/>
        </w:rPr>
      </w:pPr>
    </w:p>
    <w:p w14:paraId="548875C2" w14:textId="121A7F3A" w:rsidR="00363CE5" w:rsidRPr="00363CE5" w:rsidRDefault="00363CE5" w:rsidP="00363CE5">
      <w:pPr>
        <w:rPr>
          <w:rFonts w:ascii="Arial" w:hAnsi="Arial" w:cs="Arial"/>
        </w:rPr>
      </w:pPr>
    </w:p>
    <w:p w14:paraId="1D8F8F31" w14:textId="27750A58" w:rsidR="00363CE5" w:rsidRPr="00363CE5" w:rsidRDefault="00363CE5" w:rsidP="00363CE5">
      <w:pPr>
        <w:rPr>
          <w:rFonts w:ascii="Arial" w:hAnsi="Arial" w:cs="Arial"/>
        </w:rPr>
      </w:pPr>
    </w:p>
    <w:p w14:paraId="501A86A5" w14:textId="24AC3605" w:rsidR="00363CE5" w:rsidRPr="00363CE5" w:rsidRDefault="00363CE5" w:rsidP="00363CE5">
      <w:pPr>
        <w:rPr>
          <w:rFonts w:ascii="Arial" w:hAnsi="Arial" w:cs="Arial"/>
        </w:rPr>
      </w:pPr>
    </w:p>
    <w:p w14:paraId="7DA11BA1" w14:textId="28ADEA13" w:rsidR="00363CE5" w:rsidRPr="00363CE5" w:rsidRDefault="00363CE5" w:rsidP="00363CE5">
      <w:pPr>
        <w:rPr>
          <w:rFonts w:ascii="Arial" w:hAnsi="Arial" w:cs="Arial"/>
        </w:rPr>
      </w:pPr>
    </w:p>
    <w:p w14:paraId="32F994AC" w14:textId="2BC9660C" w:rsidR="00363CE5" w:rsidRPr="00363CE5" w:rsidRDefault="00363CE5" w:rsidP="00363CE5">
      <w:pPr>
        <w:rPr>
          <w:rFonts w:ascii="Arial" w:hAnsi="Arial" w:cs="Arial"/>
        </w:rPr>
      </w:pPr>
    </w:p>
    <w:p w14:paraId="685CB2D9" w14:textId="47461C87" w:rsidR="00363CE5" w:rsidRPr="00363CE5" w:rsidRDefault="00363CE5" w:rsidP="00363CE5">
      <w:pPr>
        <w:rPr>
          <w:rFonts w:ascii="Arial" w:hAnsi="Arial" w:cs="Arial"/>
        </w:rPr>
      </w:pPr>
    </w:p>
    <w:p w14:paraId="67C13DE2" w14:textId="7B6FF4F1" w:rsidR="00363CE5" w:rsidRPr="00363CE5" w:rsidRDefault="00363CE5" w:rsidP="00363CE5">
      <w:pPr>
        <w:rPr>
          <w:rFonts w:ascii="Arial" w:hAnsi="Arial" w:cs="Arial"/>
        </w:rPr>
      </w:pPr>
    </w:p>
    <w:p w14:paraId="1114CCB2" w14:textId="65FD87FA" w:rsidR="00363CE5" w:rsidRPr="00363CE5" w:rsidRDefault="00363CE5" w:rsidP="00363CE5">
      <w:pPr>
        <w:rPr>
          <w:rFonts w:ascii="Arial" w:hAnsi="Arial" w:cs="Arial"/>
        </w:rPr>
      </w:pPr>
    </w:p>
    <w:p w14:paraId="4A566E51" w14:textId="70D2F3DD" w:rsidR="00363CE5" w:rsidRPr="00363CE5" w:rsidRDefault="00363CE5" w:rsidP="00363CE5">
      <w:pPr>
        <w:rPr>
          <w:rFonts w:ascii="Arial" w:hAnsi="Arial" w:cs="Arial"/>
        </w:rPr>
      </w:pPr>
    </w:p>
    <w:p w14:paraId="67E24857" w14:textId="6EFE1089" w:rsidR="00363CE5" w:rsidRPr="00363CE5" w:rsidRDefault="00363CE5" w:rsidP="00363CE5">
      <w:pPr>
        <w:rPr>
          <w:rFonts w:ascii="Arial" w:hAnsi="Arial" w:cs="Arial"/>
        </w:rPr>
      </w:pPr>
    </w:p>
    <w:p w14:paraId="23CD5D4B" w14:textId="1880D419" w:rsidR="00363CE5" w:rsidRPr="00363CE5" w:rsidRDefault="00363CE5" w:rsidP="00363CE5">
      <w:pPr>
        <w:rPr>
          <w:rFonts w:ascii="Arial" w:hAnsi="Arial" w:cs="Arial"/>
        </w:rPr>
      </w:pPr>
    </w:p>
    <w:p w14:paraId="2155925C" w14:textId="6ADC8DA4" w:rsidR="00363CE5" w:rsidRPr="00363CE5" w:rsidRDefault="00363CE5" w:rsidP="00363CE5">
      <w:pPr>
        <w:rPr>
          <w:rFonts w:ascii="Arial" w:hAnsi="Arial" w:cs="Arial"/>
        </w:rPr>
      </w:pPr>
    </w:p>
    <w:p w14:paraId="2A32AB97" w14:textId="74ED7F9E" w:rsidR="00363CE5" w:rsidRPr="00363CE5" w:rsidRDefault="00363CE5" w:rsidP="00363CE5">
      <w:pPr>
        <w:rPr>
          <w:rFonts w:ascii="Arial" w:hAnsi="Arial" w:cs="Arial"/>
        </w:rPr>
      </w:pPr>
    </w:p>
    <w:p w14:paraId="5645C057" w14:textId="4CF0B1D5" w:rsidR="00363CE5" w:rsidRPr="00363CE5" w:rsidRDefault="00363CE5" w:rsidP="00363CE5">
      <w:pPr>
        <w:rPr>
          <w:rFonts w:ascii="Arial" w:hAnsi="Arial" w:cs="Arial"/>
        </w:rPr>
      </w:pPr>
    </w:p>
    <w:p w14:paraId="48E30541" w14:textId="484D7664" w:rsidR="00363CE5" w:rsidRPr="00363CE5" w:rsidRDefault="00363CE5" w:rsidP="00363CE5">
      <w:pPr>
        <w:rPr>
          <w:rFonts w:ascii="Arial" w:hAnsi="Arial" w:cs="Arial"/>
        </w:rPr>
      </w:pPr>
    </w:p>
    <w:p w14:paraId="5EC3A3C2" w14:textId="126E239E" w:rsidR="00363CE5" w:rsidRPr="00363CE5" w:rsidRDefault="00363CE5" w:rsidP="00363CE5">
      <w:pPr>
        <w:rPr>
          <w:rFonts w:ascii="Arial" w:hAnsi="Arial" w:cs="Arial"/>
        </w:rPr>
      </w:pPr>
    </w:p>
    <w:p w14:paraId="26592B95" w14:textId="45E9BC09" w:rsidR="00363CE5" w:rsidRPr="00363CE5" w:rsidRDefault="00363CE5" w:rsidP="00363CE5">
      <w:pPr>
        <w:rPr>
          <w:rFonts w:ascii="Arial" w:hAnsi="Arial" w:cs="Arial"/>
        </w:rPr>
      </w:pPr>
    </w:p>
    <w:p w14:paraId="32DF74FF" w14:textId="4198184E" w:rsidR="00363CE5" w:rsidRPr="00363CE5" w:rsidRDefault="00363CE5" w:rsidP="00363CE5">
      <w:pPr>
        <w:rPr>
          <w:rFonts w:ascii="Arial" w:hAnsi="Arial" w:cs="Arial"/>
        </w:rPr>
      </w:pPr>
    </w:p>
    <w:p w14:paraId="02E92E9F" w14:textId="46AE4BC6" w:rsidR="00363CE5" w:rsidRPr="00363CE5" w:rsidRDefault="00363CE5" w:rsidP="00363CE5">
      <w:pPr>
        <w:rPr>
          <w:rFonts w:ascii="Arial" w:hAnsi="Arial" w:cs="Arial"/>
        </w:rPr>
      </w:pPr>
    </w:p>
    <w:p w14:paraId="279DC5BF" w14:textId="6AB8008F" w:rsidR="00363CE5" w:rsidRPr="00363CE5" w:rsidRDefault="00363CE5" w:rsidP="00363CE5">
      <w:pPr>
        <w:rPr>
          <w:rFonts w:ascii="Arial" w:hAnsi="Arial" w:cs="Arial"/>
        </w:rPr>
      </w:pPr>
    </w:p>
    <w:p w14:paraId="2FFA556D" w14:textId="31AC0A85" w:rsidR="00363CE5" w:rsidRPr="00363CE5" w:rsidRDefault="00363CE5" w:rsidP="00363CE5">
      <w:pPr>
        <w:rPr>
          <w:rFonts w:ascii="Arial" w:hAnsi="Arial" w:cs="Arial"/>
        </w:rPr>
      </w:pPr>
    </w:p>
    <w:p w14:paraId="301C5494" w14:textId="49E57773" w:rsidR="00363CE5" w:rsidRPr="00363CE5" w:rsidRDefault="00363CE5" w:rsidP="00363CE5">
      <w:pPr>
        <w:rPr>
          <w:rFonts w:ascii="Arial" w:hAnsi="Arial" w:cs="Arial"/>
        </w:rPr>
      </w:pPr>
    </w:p>
    <w:p w14:paraId="03244DC6" w14:textId="22C853FD" w:rsidR="00363CE5" w:rsidRPr="00363CE5" w:rsidRDefault="00363CE5" w:rsidP="00363CE5">
      <w:pPr>
        <w:rPr>
          <w:rFonts w:ascii="Arial" w:hAnsi="Arial" w:cs="Arial"/>
        </w:rPr>
      </w:pPr>
    </w:p>
    <w:p w14:paraId="7A4AC715" w14:textId="21C46DFC" w:rsidR="00363CE5" w:rsidRPr="00363CE5" w:rsidRDefault="00363CE5" w:rsidP="00363CE5">
      <w:pPr>
        <w:rPr>
          <w:rFonts w:ascii="Arial" w:hAnsi="Arial" w:cs="Arial"/>
        </w:rPr>
      </w:pPr>
    </w:p>
    <w:p w14:paraId="07BC320B" w14:textId="59D88D23" w:rsidR="00363CE5" w:rsidRPr="00363CE5" w:rsidRDefault="00363CE5" w:rsidP="00363CE5">
      <w:pPr>
        <w:rPr>
          <w:rFonts w:ascii="Arial" w:hAnsi="Arial" w:cs="Arial"/>
        </w:rPr>
      </w:pPr>
    </w:p>
    <w:p w14:paraId="63AB59F2" w14:textId="3FA677C6" w:rsidR="00363CE5" w:rsidRPr="00363CE5" w:rsidRDefault="00363CE5" w:rsidP="00363CE5">
      <w:pPr>
        <w:rPr>
          <w:rFonts w:ascii="Arial" w:hAnsi="Arial" w:cs="Arial"/>
        </w:rPr>
      </w:pPr>
    </w:p>
    <w:p w14:paraId="704DBF1E" w14:textId="1C1C0310" w:rsidR="00363CE5" w:rsidRPr="00363CE5" w:rsidRDefault="00363CE5" w:rsidP="00363CE5">
      <w:pPr>
        <w:tabs>
          <w:tab w:val="left" w:pos="156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C8F7FA" w14:textId="0685E2F2" w:rsidR="00363CE5" w:rsidRPr="00363CE5" w:rsidRDefault="00363CE5" w:rsidP="00363CE5">
      <w:pPr>
        <w:sectPr w:rsidR="00363CE5" w:rsidRPr="00363CE5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3E49183E" w:rsidR="009C2829" w:rsidRPr="003B1796" w:rsidRDefault="00BD2D77" w:rsidP="00447DB8">
      <w:pPr>
        <w:pStyle w:val="Ttulo1"/>
        <w:rPr>
          <w:rFonts w:ascii="Arial" w:hAnsi="Arial" w:cs="Arial"/>
        </w:rPr>
      </w:pPr>
      <w:bookmarkStart w:id="1" w:name="_Toc43121140"/>
      <w:r>
        <w:rPr>
          <w:rFonts w:ascii="Arial" w:hAnsi="Arial" w:cs="Arial"/>
        </w:rPr>
        <w:lastRenderedPageBreak/>
        <w:t>Escopo</w:t>
      </w:r>
      <w:bookmarkEnd w:id="1"/>
    </w:p>
    <w:p w14:paraId="44BFA68B" w14:textId="144DEB64" w:rsidR="00610C2B" w:rsidRDefault="00BD2D77" w:rsidP="00BD2D7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Principais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cenários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</w:p>
    <w:p w14:paraId="0C4C2AAE" w14:textId="0C7FE351" w:rsidR="00BD2D77" w:rsidRDefault="00BD2D77" w:rsidP="00BD2D77">
      <w:pPr>
        <w:pStyle w:val="PargrafodaLista"/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Login;</w:t>
      </w:r>
    </w:p>
    <w:p w14:paraId="21404643" w14:textId="50D45202" w:rsidR="00BD2D77" w:rsidRDefault="00BD2D77" w:rsidP="00BD2D77">
      <w:pPr>
        <w:pStyle w:val="PargrafodaLista"/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Criação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de login;</w:t>
      </w:r>
    </w:p>
    <w:p w14:paraId="7C5AECF7" w14:textId="1D103DEC" w:rsidR="00BD2D77" w:rsidRDefault="00BD2D77" w:rsidP="00BD2D77">
      <w:pPr>
        <w:pStyle w:val="PargrafodaLista"/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Efetuar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pedido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.</w:t>
      </w:r>
    </w:p>
    <w:p w14:paraId="5315ABA1" w14:textId="1691F365" w:rsidR="006078C7" w:rsidRDefault="00B37C4D" w:rsidP="00BD2D7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Funcionalidades</w:t>
      </w:r>
    </w:p>
    <w:p w14:paraId="7833336B" w14:textId="4716C272" w:rsidR="00B37C4D" w:rsidRDefault="00B37C4D" w:rsidP="00BD2D7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Login:</w:t>
      </w:r>
    </w:p>
    <w:p w14:paraId="4F2E7D42" w14:textId="199C464D" w:rsidR="00B37C4D" w:rsidRDefault="00B37C4D" w:rsidP="00B37C4D">
      <w:pPr>
        <w:pStyle w:val="PargrafodaLista"/>
        <w:keepLines w:val="0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Efetuar login com sucesso;</w:t>
      </w:r>
    </w:p>
    <w:p w14:paraId="1B41AEBF" w14:textId="3698D8A6" w:rsidR="00B37C4D" w:rsidRDefault="00B37C4D" w:rsidP="00B37C4D">
      <w:pPr>
        <w:pStyle w:val="PargrafodaLista"/>
        <w:keepLines w:val="0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Efetuar login com dados inválidos;</w:t>
      </w:r>
    </w:p>
    <w:p w14:paraId="20BC257C" w14:textId="18E65420" w:rsidR="00B37C4D" w:rsidRDefault="00B37C4D" w:rsidP="00B37C4D">
      <w:pPr>
        <w:pStyle w:val="PargrafodaLista"/>
        <w:keepLines w:val="0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Efetuar login com dados em branco.</w:t>
      </w:r>
    </w:p>
    <w:p w14:paraId="5736195A" w14:textId="2B8B38D5" w:rsidR="00B37C4D" w:rsidRDefault="00B37C4D" w:rsidP="00B37C4D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Criação do login:</w:t>
      </w:r>
    </w:p>
    <w:p w14:paraId="170FFD00" w14:textId="394E9F48" w:rsidR="00B37C4D" w:rsidRDefault="00B37C4D" w:rsidP="00B37C4D">
      <w:pPr>
        <w:pStyle w:val="PargrafodaLista"/>
        <w:keepLines w:val="0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Validar criação do login com sucesso</w:t>
      </w:r>
    </w:p>
    <w:p w14:paraId="18416965" w14:textId="018E6176" w:rsidR="00B37C4D" w:rsidRDefault="00B37C4D" w:rsidP="00B37C4D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Efetuar pedido:</w:t>
      </w:r>
    </w:p>
    <w:p w14:paraId="4E3D96CD" w14:textId="7BB93913" w:rsidR="00B37C4D" w:rsidRDefault="00B37C4D" w:rsidP="00B37C4D">
      <w:pPr>
        <w:pStyle w:val="PargrafodaLista"/>
        <w:keepLines w:val="0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Efetuar pedido com sucesso;</w:t>
      </w:r>
    </w:p>
    <w:p w14:paraId="0BCF91EE" w14:textId="5C3193E2" w:rsidR="00B37C4D" w:rsidRDefault="00B37C4D" w:rsidP="00B37C4D">
      <w:pPr>
        <w:pStyle w:val="PargrafodaLista"/>
        <w:keepLines w:val="0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Efetuar pedido com valor mínimo estipulado;</w:t>
      </w:r>
    </w:p>
    <w:p w14:paraId="75032695" w14:textId="13460F96" w:rsidR="00B37C4D" w:rsidRPr="00B37C4D" w:rsidRDefault="00B37C4D" w:rsidP="00B37C4D">
      <w:pPr>
        <w:pStyle w:val="PargrafodaLista"/>
        <w:keepLines w:val="0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Não efetuar pedido.</w:t>
      </w:r>
    </w:p>
    <w:p w14:paraId="6ADE9D5E" w14:textId="77777777" w:rsidR="006078C7" w:rsidRPr="00BD2D77" w:rsidRDefault="006078C7" w:rsidP="00BD2D7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</w:p>
    <w:p w14:paraId="3919CB3C" w14:textId="77777777" w:rsidR="00BD2D77" w:rsidRPr="00BD2D77" w:rsidRDefault="00BD2D77" w:rsidP="00BD2D7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</w:p>
    <w:p w14:paraId="382A2839" w14:textId="755918DA" w:rsidR="00BD2D77" w:rsidRPr="00BD2D77" w:rsidRDefault="00BD2D77" w:rsidP="00BD2D77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lang w:val="pt-BR"/>
        </w:rPr>
        <w:sectPr w:rsidR="00BD2D77" w:rsidRPr="00BD2D77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54E7C636" w:rsidR="00D0739C" w:rsidRPr="003B1796" w:rsidRDefault="00EC2D26" w:rsidP="00447DB8">
      <w:pPr>
        <w:pStyle w:val="Ttulo1"/>
        <w:rPr>
          <w:rFonts w:ascii="Arial" w:hAnsi="Arial" w:cs="Arial"/>
        </w:rPr>
      </w:pPr>
      <w:bookmarkStart w:id="2" w:name="_Toc43121141"/>
      <w:r>
        <w:rPr>
          <w:rFonts w:ascii="Arial" w:hAnsi="Arial" w:cs="Arial"/>
        </w:rPr>
        <w:lastRenderedPageBreak/>
        <w:t>Abordagem de teste</w:t>
      </w:r>
      <w:bookmarkEnd w:id="2"/>
    </w:p>
    <w:p w14:paraId="230FB671" w14:textId="11192E1A" w:rsidR="00363CE5" w:rsidRPr="00B37C4D" w:rsidRDefault="00363CE5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u w:val="single"/>
        </w:rPr>
      </w:pPr>
      <w:proofErr w:type="spellStart"/>
      <w:r w:rsidRPr="00B37C4D">
        <w:rPr>
          <w:rFonts w:ascii="Source Sans Pro" w:hAnsi="Source Sans Pro"/>
          <w:color w:val="222222"/>
          <w:sz w:val="27"/>
          <w:szCs w:val="27"/>
          <w:u w:val="single"/>
        </w:rPr>
        <w:t>Processo</w:t>
      </w:r>
      <w:proofErr w:type="spellEnd"/>
      <w:r w:rsidRPr="00B37C4D">
        <w:rPr>
          <w:rFonts w:ascii="Source Sans Pro" w:hAnsi="Source Sans Pro"/>
          <w:color w:val="222222"/>
          <w:sz w:val="27"/>
          <w:szCs w:val="27"/>
          <w:u w:val="single"/>
        </w:rPr>
        <w:t xml:space="preserve"> de teste</w:t>
      </w:r>
    </w:p>
    <w:p w14:paraId="0E0A6328" w14:textId="3C4F746F" w:rsidR="00363CE5" w:rsidRDefault="00363CE5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lang w:val="pt-BR"/>
        </w:rPr>
      </w:pPr>
      <w:r w:rsidRPr="00363CE5">
        <w:rPr>
          <w:rFonts w:ascii="Source Sans Pro" w:hAnsi="Source Sans Pro"/>
          <w:color w:val="222222"/>
          <w:sz w:val="27"/>
          <w:szCs w:val="27"/>
          <w:lang w:val="pt-BR"/>
        </w:rPr>
        <w:t xml:space="preserve">Os testes são feitos com o conceito </w:t>
      </w:r>
      <w:r>
        <w:rPr>
          <w:rFonts w:ascii="Source Sans Pro" w:hAnsi="Source Sans Pro"/>
          <w:color w:val="222222"/>
          <w:sz w:val="27"/>
          <w:szCs w:val="27"/>
          <w:lang w:val="pt-BR"/>
        </w:rPr>
        <w:t>“BDD”, validando o comportamento da funcionalidade como um todo.</w:t>
      </w:r>
    </w:p>
    <w:p w14:paraId="4F3287E3" w14:textId="4A2101FA" w:rsidR="00363CE5" w:rsidRPr="00B37C4D" w:rsidRDefault="00363CE5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u w:val="single"/>
          <w:lang w:val="pt-BR"/>
        </w:rPr>
      </w:pPr>
      <w:r w:rsidRPr="00B37C4D">
        <w:rPr>
          <w:rFonts w:ascii="Source Sans Pro" w:hAnsi="Source Sans Pro"/>
          <w:color w:val="222222"/>
          <w:sz w:val="27"/>
          <w:szCs w:val="27"/>
          <w:u w:val="single"/>
          <w:lang w:val="pt-BR"/>
        </w:rPr>
        <w:t>Níveis de teste</w:t>
      </w:r>
    </w:p>
    <w:p w14:paraId="6F559D66" w14:textId="01FD31CF" w:rsidR="00363CE5" w:rsidRDefault="00363CE5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lang w:val="pt-BR"/>
        </w:rPr>
      </w:pPr>
      <w:r>
        <w:rPr>
          <w:rFonts w:ascii="Source Sans Pro" w:hAnsi="Source Sans Pro"/>
          <w:color w:val="222222"/>
          <w:sz w:val="27"/>
          <w:szCs w:val="27"/>
          <w:lang w:val="pt-BR"/>
        </w:rPr>
        <w:t xml:space="preserve">O teste será feito nos níveis de sistema e </w:t>
      </w:r>
      <w:r w:rsidR="006078C7">
        <w:rPr>
          <w:rFonts w:ascii="Source Sans Pro" w:hAnsi="Source Sans Pro"/>
          <w:color w:val="222222"/>
          <w:sz w:val="27"/>
          <w:szCs w:val="27"/>
          <w:lang w:val="pt-BR"/>
        </w:rPr>
        <w:t>aceitação</w:t>
      </w:r>
    </w:p>
    <w:p w14:paraId="3E1D2317" w14:textId="52344ECE" w:rsidR="00363CE5" w:rsidRPr="00B37C4D" w:rsidRDefault="00363CE5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u w:val="single"/>
          <w:lang w:val="pt-BR"/>
        </w:rPr>
      </w:pPr>
      <w:r w:rsidRPr="00B37C4D">
        <w:rPr>
          <w:rFonts w:ascii="Source Sans Pro" w:hAnsi="Source Sans Pro"/>
          <w:color w:val="222222"/>
          <w:sz w:val="27"/>
          <w:szCs w:val="27"/>
          <w:u w:val="single"/>
          <w:lang w:val="pt-BR"/>
        </w:rPr>
        <w:t>Tipos de testes</w:t>
      </w:r>
    </w:p>
    <w:p w14:paraId="3BC02800" w14:textId="5A0B197E" w:rsidR="00363CE5" w:rsidRDefault="00363CE5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lang w:val="pt-BR"/>
        </w:rPr>
      </w:pPr>
      <w:r>
        <w:rPr>
          <w:rFonts w:ascii="Source Sans Pro" w:hAnsi="Source Sans Pro"/>
          <w:color w:val="222222"/>
          <w:sz w:val="27"/>
          <w:szCs w:val="27"/>
          <w:lang w:val="pt-BR"/>
        </w:rPr>
        <w:t>Serão feitos os seguintes testes:</w:t>
      </w:r>
    </w:p>
    <w:p w14:paraId="4164E9A9" w14:textId="5A42653C" w:rsidR="006078C7" w:rsidRDefault="006078C7" w:rsidP="00F912A1">
      <w:pPr>
        <w:pStyle w:val="NormalWeb"/>
        <w:numPr>
          <w:ilvl w:val="0"/>
          <w:numId w:val="31"/>
        </w:numPr>
        <w:shd w:val="clear" w:color="auto" w:fill="FFFFFF"/>
        <w:rPr>
          <w:rFonts w:ascii="Source Sans Pro" w:hAnsi="Source Sans Pro"/>
          <w:color w:val="222222"/>
          <w:sz w:val="27"/>
          <w:szCs w:val="27"/>
          <w:lang w:val="pt-BR"/>
        </w:rPr>
      </w:pPr>
      <w:r>
        <w:rPr>
          <w:rFonts w:ascii="Source Sans Pro" w:hAnsi="Source Sans Pro"/>
          <w:color w:val="222222"/>
          <w:sz w:val="27"/>
          <w:szCs w:val="27"/>
          <w:lang w:val="pt-BR"/>
        </w:rPr>
        <w:t>Funcionais – positivos e negativos;</w:t>
      </w:r>
    </w:p>
    <w:p w14:paraId="40329CCB" w14:textId="3881AC8D" w:rsidR="00F912A1" w:rsidRPr="00B37C4D" w:rsidRDefault="00F912A1" w:rsidP="00F912A1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u w:val="single"/>
          <w:lang w:val="pt-BR"/>
        </w:rPr>
      </w:pPr>
      <w:r w:rsidRPr="00B37C4D">
        <w:rPr>
          <w:rFonts w:ascii="Source Sans Pro" w:hAnsi="Source Sans Pro"/>
          <w:color w:val="222222"/>
          <w:sz w:val="27"/>
          <w:szCs w:val="27"/>
          <w:u w:val="single"/>
          <w:lang w:val="pt-BR"/>
        </w:rPr>
        <w:t>Abordagem de teste</w:t>
      </w:r>
    </w:p>
    <w:p w14:paraId="61C55E2F" w14:textId="39BE81D0" w:rsidR="00F912A1" w:rsidRDefault="00F912A1" w:rsidP="00F912A1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lang w:val="pt-BR"/>
        </w:rPr>
      </w:pPr>
      <w:r>
        <w:rPr>
          <w:rFonts w:ascii="Source Sans Pro" w:hAnsi="Source Sans Pro"/>
          <w:color w:val="222222"/>
          <w:sz w:val="27"/>
          <w:szCs w:val="27"/>
          <w:lang w:val="pt-BR"/>
        </w:rPr>
        <w:t>Focaremos a abordagem de teste no método caixa preta para testes de UI.</w:t>
      </w:r>
    </w:p>
    <w:p w14:paraId="3A48F0D5" w14:textId="68B23E8F" w:rsidR="00F912A1" w:rsidRPr="00B37C4D" w:rsidRDefault="00F912A1" w:rsidP="00F912A1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u w:val="single"/>
          <w:lang w:val="pt-BR"/>
        </w:rPr>
      </w:pPr>
      <w:r w:rsidRPr="00B37C4D">
        <w:rPr>
          <w:rFonts w:ascii="Source Sans Pro" w:hAnsi="Source Sans Pro"/>
          <w:color w:val="222222"/>
          <w:sz w:val="27"/>
          <w:szCs w:val="27"/>
          <w:u w:val="single"/>
          <w:lang w:val="pt-BR"/>
        </w:rPr>
        <w:t>Automação</w:t>
      </w:r>
    </w:p>
    <w:p w14:paraId="1916ECD0" w14:textId="2306AC09" w:rsidR="00F912A1" w:rsidRDefault="00F912A1" w:rsidP="00F912A1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lang w:val="pt-BR"/>
        </w:rPr>
      </w:pPr>
      <w:r>
        <w:rPr>
          <w:rFonts w:ascii="Source Sans Pro" w:hAnsi="Source Sans Pro"/>
          <w:color w:val="222222"/>
          <w:sz w:val="27"/>
          <w:szCs w:val="27"/>
          <w:lang w:val="pt-BR"/>
        </w:rPr>
        <w:t>As funcionalidades que serão automatizadas são:</w:t>
      </w:r>
    </w:p>
    <w:p w14:paraId="78DBB1F8" w14:textId="52B368F1" w:rsidR="00F912A1" w:rsidRDefault="00F912A1" w:rsidP="00F912A1">
      <w:pPr>
        <w:pStyle w:val="NormalWeb"/>
        <w:numPr>
          <w:ilvl w:val="0"/>
          <w:numId w:val="31"/>
        </w:numPr>
        <w:shd w:val="clear" w:color="auto" w:fill="FFFFFF"/>
        <w:rPr>
          <w:rFonts w:ascii="Source Sans Pro" w:hAnsi="Source Sans Pro"/>
          <w:color w:val="222222"/>
          <w:sz w:val="27"/>
          <w:szCs w:val="27"/>
          <w:lang w:val="pt-BR"/>
        </w:rPr>
      </w:pPr>
      <w:r>
        <w:rPr>
          <w:rFonts w:ascii="Source Sans Pro" w:hAnsi="Source Sans Pro"/>
          <w:color w:val="222222"/>
          <w:sz w:val="27"/>
          <w:szCs w:val="27"/>
          <w:lang w:val="pt-BR"/>
        </w:rPr>
        <w:t>Login, por ser um teste que não queima massa de dados</w:t>
      </w:r>
      <w:r w:rsidR="00B37C4D">
        <w:rPr>
          <w:rFonts w:ascii="Source Sans Pro" w:hAnsi="Source Sans Pro"/>
          <w:color w:val="222222"/>
          <w:sz w:val="27"/>
          <w:szCs w:val="27"/>
          <w:lang w:val="pt-BR"/>
        </w:rPr>
        <w:t>.</w:t>
      </w:r>
    </w:p>
    <w:p w14:paraId="52029CD3" w14:textId="63887DDD" w:rsidR="00F912A1" w:rsidRPr="00F912A1" w:rsidRDefault="00F912A1" w:rsidP="00F912A1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lang w:val="pt-BR"/>
        </w:rPr>
      </w:pPr>
      <w:r>
        <w:rPr>
          <w:rFonts w:ascii="Source Sans Pro" w:hAnsi="Source Sans Pro"/>
          <w:color w:val="222222"/>
          <w:sz w:val="27"/>
          <w:szCs w:val="27"/>
          <w:lang w:val="pt-BR"/>
        </w:rPr>
        <w:t xml:space="preserve">A configuração do framework de automação encontra-se </w:t>
      </w:r>
      <w:r w:rsidR="005230B7">
        <w:rPr>
          <w:rFonts w:ascii="Source Sans Pro" w:hAnsi="Source Sans Pro"/>
          <w:color w:val="222222"/>
          <w:sz w:val="27"/>
          <w:szCs w:val="27"/>
          <w:lang w:val="pt-BR"/>
        </w:rPr>
        <w:t xml:space="preserve">no arquivo </w:t>
      </w:r>
      <w:r w:rsidR="005230B7">
        <w:rPr>
          <w:rFonts w:ascii="Arial" w:hAnsi="Arial" w:cs="Arial"/>
          <w:lang w:val="pt-BR"/>
        </w:rPr>
        <w:t>README.md.</w:t>
      </w:r>
    </w:p>
    <w:p w14:paraId="78BAE400" w14:textId="77777777" w:rsidR="00FF3453" w:rsidRPr="00F912A1" w:rsidRDefault="00FF3453" w:rsidP="00FF3453">
      <w:pPr>
        <w:rPr>
          <w:rFonts w:ascii="Arial" w:hAnsi="Arial" w:cs="Arial"/>
          <w:lang w:val="pt-BR"/>
        </w:rPr>
      </w:pPr>
    </w:p>
    <w:p w14:paraId="34C9C3A5" w14:textId="77777777" w:rsidR="00FF3453" w:rsidRPr="00F912A1" w:rsidRDefault="00FF3453" w:rsidP="00FF3453">
      <w:pPr>
        <w:rPr>
          <w:rFonts w:ascii="Arial" w:hAnsi="Arial" w:cs="Arial"/>
          <w:lang w:val="pt-BR"/>
        </w:rPr>
      </w:pPr>
    </w:p>
    <w:p w14:paraId="3B635D4B" w14:textId="77777777" w:rsidR="00FF3453" w:rsidRPr="00F912A1" w:rsidRDefault="00FF3453" w:rsidP="00FF3453">
      <w:pPr>
        <w:rPr>
          <w:rFonts w:ascii="Arial" w:hAnsi="Arial" w:cs="Arial"/>
          <w:lang w:val="pt-BR"/>
        </w:rPr>
      </w:pPr>
    </w:p>
    <w:p w14:paraId="6DFEE39B" w14:textId="77777777" w:rsidR="009647F5" w:rsidRPr="00F912A1" w:rsidRDefault="009647F5" w:rsidP="009647F5">
      <w:pPr>
        <w:rPr>
          <w:rFonts w:ascii="Arial" w:hAnsi="Arial" w:cs="Arial"/>
          <w:lang w:val="pt-BR"/>
        </w:rPr>
      </w:pPr>
    </w:p>
    <w:p w14:paraId="666E9795" w14:textId="540BA65E" w:rsidR="00610C2B" w:rsidRPr="003B1796" w:rsidRDefault="00EC2D26" w:rsidP="00610C2B">
      <w:pPr>
        <w:pStyle w:val="Ttulo1"/>
        <w:rPr>
          <w:rFonts w:ascii="Arial" w:hAnsi="Arial" w:cs="Arial"/>
        </w:rPr>
      </w:pPr>
      <w:bookmarkStart w:id="3" w:name="_Toc43121142"/>
      <w:r>
        <w:rPr>
          <w:rFonts w:ascii="Arial" w:hAnsi="Arial" w:cs="Arial"/>
        </w:rPr>
        <w:lastRenderedPageBreak/>
        <w:t>Ambiente de teste</w:t>
      </w:r>
      <w:bookmarkEnd w:id="3"/>
    </w:p>
    <w:p w14:paraId="6E3108D9" w14:textId="77777777" w:rsidR="005A7608" w:rsidRDefault="00EC2D26" w:rsidP="005A760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 w:rsidRPr="00EC2D26"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O ambiente a ser utili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 xml:space="preserve">zado será o de produção conforme </w:t>
      </w:r>
      <w:r w:rsidR="009B0930"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passado por negócio.</w:t>
      </w:r>
      <w:r w:rsidR="005A7608"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 xml:space="preserve"> </w:t>
      </w:r>
    </w:p>
    <w:p w14:paraId="470F3787" w14:textId="6A2D6E75" w:rsidR="005A7608" w:rsidRDefault="005A7608" w:rsidP="005A760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  <w:r w:rsidRPr="00BD2D77"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 xml:space="preserve">O ambiente escolhido para testes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 xml:space="preserve">é o mobile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Android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  <w:t>, pois é o mais utilizado conforme pesquisa de mercado.</w:t>
      </w:r>
    </w:p>
    <w:p w14:paraId="6BF361A2" w14:textId="72F5699A" w:rsidR="005A7608" w:rsidRDefault="005A7608" w:rsidP="005A760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</w:p>
    <w:p w14:paraId="4BE12C8F" w14:textId="77777777" w:rsidR="005A7608" w:rsidRDefault="005A7608" w:rsidP="005A7608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</w:p>
    <w:p w14:paraId="7060656E" w14:textId="14FCF351" w:rsidR="00B576F8" w:rsidRPr="00EC2D26" w:rsidRDefault="00B576F8" w:rsidP="00EC2D26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pt-BR" w:eastAsia="en-IN"/>
        </w:rPr>
      </w:pPr>
    </w:p>
    <w:p w14:paraId="3D200EE5" w14:textId="77777777" w:rsidR="00BE10FC" w:rsidRPr="00EC2D26" w:rsidRDefault="00BE10FC" w:rsidP="00B1166D">
      <w:pPr>
        <w:rPr>
          <w:rFonts w:ascii="Arial" w:hAnsi="Arial" w:cs="Arial"/>
          <w:lang w:val="pt-BR"/>
        </w:rPr>
      </w:pPr>
    </w:p>
    <w:p w14:paraId="11E82A41" w14:textId="77777777" w:rsidR="00BE10FC" w:rsidRPr="00EC2D26" w:rsidRDefault="00BE10FC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  <w:r w:rsidRPr="00EC2D26">
        <w:rPr>
          <w:rFonts w:ascii="Arial" w:hAnsi="Arial" w:cs="Arial"/>
          <w:lang w:val="pt-BR"/>
        </w:rPr>
        <w:br w:type="page"/>
      </w:r>
    </w:p>
    <w:p w14:paraId="12A9C8E5" w14:textId="3D05050C" w:rsidR="00BE10FC" w:rsidRPr="003B1796" w:rsidRDefault="009B0930" w:rsidP="00BE10FC">
      <w:pPr>
        <w:pStyle w:val="Ttulo1"/>
        <w:rPr>
          <w:rFonts w:ascii="Arial" w:hAnsi="Arial" w:cs="Arial"/>
        </w:rPr>
      </w:pPr>
      <w:bookmarkStart w:id="4" w:name="_Toc43121143"/>
      <w:r>
        <w:rPr>
          <w:rFonts w:ascii="Arial" w:hAnsi="Arial" w:cs="Arial"/>
        </w:rPr>
        <w:lastRenderedPageBreak/>
        <w:t>Ferramentas de teste</w:t>
      </w:r>
      <w:bookmarkEnd w:id="4"/>
    </w:p>
    <w:p w14:paraId="371BDE0E" w14:textId="0D549C1A" w:rsidR="00BE10FC" w:rsidRDefault="009B0930" w:rsidP="00B1166D">
      <w:pPr>
        <w:rPr>
          <w:rFonts w:ascii="Arial" w:hAnsi="Arial" w:cs="Arial"/>
          <w:lang w:val="pt-BR"/>
        </w:rPr>
      </w:pPr>
      <w:r w:rsidRPr="009B0930">
        <w:rPr>
          <w:rFonts w:ascii="Arial" w:hAnsi="Arial" w:cs="Arial"/>
          <w:lang w:val="pt-BR"/>
        </w:rPr>
        <w:t xml:space="preserve">Para a automação </w:t>
      </w:r>
      <w:r>
        <w:rPr>
          <w:rFonts w:ascii="Arial" w:hAnsi="Arial" w:cs="Arial"/>
          <w:lang w:val="pt-BR"/>
        </w:rPr>
        <w:t xml:space="preserve">funcional </w:t>
      </w:r>
      <w:r w:rsidRPr="009B0930">
        <w:rPr>
          <w:rFonts w:ascii="Arial" w:hAnsi="Arial" w:cs="Arial"/>
          <w:lang w:val="pt-BR"/>
        </w:rPr>
        <w:t xml:space="preserve">será utilizado </w:t>
      </w:r>
      <w:r>
        <w:rPr>
          <w:rFonts w:ascii="Arial" w:hAnsi="Arial" w:cs="Arial"/>
          <w:lang w:val="pt-BR"/>
        </w:rPr>
        <w:t>as ferramentas abaixo:</w:t>
      </w:r>
    </w:p>
    <w:p w14:paraId="7412F861" w14:textId="16CF936F" w:rsidR="009B0930" w:rsidRDefault="009B0930" w:rsidP="00B1166D">
      <w:pPr>
        <w:rPr>
          <w:rFonts w:ascii="Arial" w:hAnsi="Arial" w:cs="Arial"/>
          <w:lang w:val="pt-BR"/>
        </w:rPr>
      </w:pPr>
    </w:p>
    <w:p w14:paraId="3457B5E8" w14:textId="5FE9DD90" w:rsidR="009B0930" w:rsidRDefault="009B0930" w:rsidP="009B0930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JUnit para o </w:t>
      </w:r>
      <w:proofErr w:type="spellStart"/>
      <w:r>
        <w:rPr>
          <w:rFonts w:ascii="Arial" w:hAnsi="Arial" w:cs="Arial"/>
          <w:lang w:val="pt-BR"/>
        </w:rPr>
        <w:t>main</w:t>
      </w:r>
      <w:proofErr w:type="spellEnd"/>
      <w:r>
        <w:rPr>
          <w:rFonts w:ascii="Arial" w:hAnsi="Arial" w:cs="Arial"/>
          <w:lang w:val="pt-BR"/>
        </w:rPr>
        <w:t>;</w:t>
      </w:r>
    </w:p>
    <w:p w14:paraId="29E5BAD3" w14:textId="58309876" w:rsidR="009B0930" w:rsidRDefault="009B0930" w:rsidP="009B0930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Cucumber para o BDD;</w:t>
      </w:r>
    </w:p>
    <w:p w14:paraId="5B55D8C2" w14:textId="474621E9" w:rsidR="009B0930" w:rsidRDefault="009B0930" w:rsidP="009B0930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Appium para a execução da automação no mobile </w:t>
      </w:r>
      <w:proofErr w:type="spellStart"/>
      <w:r>
        <w:rPr>
          <w:rFonts w:ascii="Arial" w:hAnsi="Arial" w:cs="Arial"/>
          <w:lang w:val="pt-BR"/>
        </w:rPr>
        <w:t>Android</w:t>
      </w:r>
      <w:proofErr w:type="spellEnd"/>
      <w:r>
        <w:rPr>
          <w:rFonts w:ascii="Arial" w:hAnsi="Arial" w:cs="Arial"/>
          <w:lang w:val="pt-BR"/>
        </w:rPr>
        <w:t>;</w:t>
      </w:r>
    </w:p>
    <w:p w14:paraId="688FBC16" w14:textId="1CC8CFFF" w:rsidR="009B0930" w:rsidRDefault="009B0930" w:rsidP="009B0930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Linguagem de programação Java;</w:t>
      </w:r>
    </w:p>
    <w:p w14:paraId="5EE02820" w14:textId="01F54812" w:rsidR="009B0930" w:rsidRDefault="009B0930" w:rsidP="009B0930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Maven</w:t>
      </w:r>
      <w:proofErr w:type="spellEnd"/>
      <w:r>
        <w:rPr>
          <w:rFonts w:ascii="Arial" w:hAnsi="Arial" w:cs="Arial"/>
          <w:lang w:val="pt-BR"/>
        </w:rPr>
        <w:t xml:space="preserve"> para gerenciamento de bibliotecas.</w:t>
      </w:r>
    </w:p>
    <w:p w14:paraId="6F7A7FE8" w14:textId="78CDFBBD" w:rsidR="009B0930" w:rsidRDefault="009B0930" w:rsidP="009B0930">
      <w:pPr>
        <w:rPr>
          <w:rFonts w:ascii="Arial" w:hAnsi="Arial" w:cs="Arial"/>
          <w:lang w:val="pt-BR"/>
        </w:rPr>
      </w:pPr>
    </w:p>
    <w:p w14:paraId="283F92E1" w14:textId="2EEC0D2A" w:rsidR="009B0930" w:rsidRDefault="00D1128F" w:rsidP="005230B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Dúvidas</w:t>
      </w:r>
      <w:r w:rsidR="009B0930">
        <w:rPr>
          <w:rFonts w:ascii="Arial" w:hAnsi="Arial" w:cs="Arial"/>
          <w:lang w:val="pt-BR"/>
        </w:rPr>
        <w:t xml:space="preserve"> sobre a instalação e execução, ler o documento </w:t>
      </w:r>
      <w:r w:rsidR="005230B7">
        <w:rPr>
          <w:rFonts w:ascii="Arial" w:hAnsi="Arial" w:cs="Arial"/>
          <w:lang w:val="pt-BR"/>
        </w:rPr>
        <w:t>README.md.</w:t>
      </w:r>
    </w:p>
    <w:p w14:paraId="780E097B" w14:textId="77777777" w:rsidR="009B0930" w:rsidRPr="009B0930" w:rsidRDefault="009B0930" w:rsidP="00B1166D">
      <w:pPr>
        <w:rPr>
          <w:rFonts w:ascii="Arial" w:hAnsi="Arial" w:cs="Arial"/>
          <w:lang w:val="pt-BR"/>
        </w:rPr>
      </w:pPr>
    </w:p>
    <w:p w14:paraId="563F8860" w14:textId="7AF1AACC" w:rsidR="009B0930" w:rsidRPr="009B0930" w:rsidRDefault="009B0930" w:rsidP="009B0930">
      <w:pPr>
        <w:pStyle w:val="PargrafodaLista"/>
        <w:rPr>
          <w:rFonts w:ascii="Arial" w:hAnsi="Arial" w:cs="Arial"/>
          <w:lang w:val="pt-BR"/>
        </w:rPr>
      </w:pPr>
    </w:p>
    <w:p w14:paraId="2C8D516E" w14:textId="17187C87" w:rsidR="00B37C4D" w:rsidRDefault="00B37C4D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216DF893" w14:textId="12E5D55B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1636AF25" w14:textId="4AE9E2ED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09B378B1" w14:textId="4529C291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6E1A0B37" w14:textId="782D3550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79633379" w14:textId="6DBA9B12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2ADBF3F5" w14:textId="532ABF91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2A03F50B" w14:textId="74DC78E4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4916B11F" w14:textId="0695DA7E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3DEBBA49" w14:textId="17566A4C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6938AF09" w14:textId="3E9FECC6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184B2F1D" w14:textId="175B3471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20F7A2C7" w14:textId="572C69F5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5DE9C8A6" w14:textId="6CC370AD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20C69E07" w14:textId="7EA92BB6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3AFED5A9" w14:textId="5D5787A3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01FB70DA" w14:textId="26251F9B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793A50EE" w14:textId="4D3FA037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1CF22B3C" w14:textId="11715AB1" w:rsidR="000F61FB" w:rsidRDefault="000F61FB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p w14:paraId="703C0926" w14:textId="0200C251" w:rsidR="000F61FB" w:rsidRPr="003B1796" w:rsidRDefault="005230B7" w:rsidP="000F61FB">
      <w:pPr>
        <w:pStyle w:val="Ttulo1"/>
        <w:rPr>
          <w:rFonts w:ascii="Arial" w:hAnsi="Arial" w:cs="Arial"/>
        </w:rPr>
      </w:pPr>
      <w:bookmarkStart w:id="5" w:name="_Toc43121144"/>
      <w:r>
        <w:rPr>
          <w:rFonts w:ascii="Arial" w:hAnsi="Arial" w:cs="Arial"/>
        </w:rPr>
        <w:lastRenderedPageBreak/>
        <w:t>BDDs</w:t>
      </w:r>
      <w:bookmarkEnd w:id="5"/>
    </w:p>
    <w:p w14:paraId="44B0ED20" w14:textId="111A9589" w:rsidR="000F61FB" w:rsidRDefault="005230B7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Todos os </w:t>
      </w:r>
      <w:proofErr w:type="spellStart"/>
      <w:r>
        <w:rPr>
          <w:rFonts w:ascii="Arial" w:hAnsi="Arial" w:cs="Arial"/>
          <w:lang w:val="pt-BR"/>
        </w:rPr>
        <w:t>BBDs</w:t>
      </w:r>
      <w:proofErr w:type="spellEnd"/>
      <w:r>
        <w:rPr>
          <w:rFonts w:ascii="Arial" w:hAnsi="Arial" w:cs="Arial"/>
          <w:lang w:val="pt-BR"/>
        </w:rPr>
        <w:t xml:space="preserve"> foram escritos na linguagem </w:t>
      </w:r>
      <w:proofErr w:type="spellStart"/>
      <w:r>
        <w:rPr>
          <w:rFonts w:ascii="Arial" w:hAnsi="Arial" w:cs="Arial"/>
          <w:lang w:val="pt-BR"/>
        </w:rPr>
        <w:t>gherkin</w:t>
      </w:r>
      <w:proofErr w:type="spellEnd"/>
      <w:r>
        <w:rPr>
          <w:rFonts w:ascii="Arial" w:hAnsi="Arial" w:cs="Arial"/>
          <w:lang w:val="pt-BR"/>
        </w:rPr>
        <w:t>. Os arquivos estão no projeto do framework de automação (vide arquivo README.md)</w:t>
      </w:r>
    </w:p>
    <w:p w14:paraId="2102C56E" w14:textId="77777777" w:rsidR="005230B7" w:rsidRPr="00B37C4D" w:rsidRDefault="005230B7" w:rsidP="009B0930">
      <w:pPr>
        <w:keepLines w:val="0"/>
        <w:spacing w:before="0" w:after="200" w:line="276" w:lineRule="auto"/>
        <w:jc w:val="left"/>
        <w:rPr>
          <w:rFonts w:ascii="Arial" w:hAnsi="Arial" w:cs="Arial"/>
          <w:lang w:val="pt-BR"/>
        </w:rPr>
      </w:pPr>
    </w:p>
    <w:sectPr w:rsidR="005230B7" w:rsidRPr="00B37C4D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D531A" w14:textId="77777777" w:rsidR="001B6CA6" w:rsidRDefault="001B6CA6" w:rsidP="000612CB">
      <w:r>
        <w:separator/>
      </w:r>
    </w:p>
    <w:p w14:paraId="4F79E0F7" w14:textId="77777777" w:rsidR="001B6CA6" w:rsidRDefault="001B6CA6"/>
  </w:endnote>
  <w:endnote w:type="continuationSeparator" w:id="0">
    <w:p w14:paraId="637DE2F4" w14:textId="77777777" w:rsidR="001B6CA6" w:rsidRDefault="001B6CA6" w:rsidP="000612CB">
      <w:r>
        <w:continuationSeparator/>
      </w:r>
    </w:p>
    <w:p w14:paraId="6F7884A0" w14:textId="77777777" w:rsidR="001B6CA6" w:rsidRDefault="001B6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(W1)">
    <w:altName w:val="Arial"/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5ED82" w14:textId="4A8FD96B" w:rsidR="005A1DCE" w:rsidRPr="00D12DD7" w:rsidRDefault="00363CE5" w:rsidP="009B0930">
    <w:pPr>
      <w:pStyle w:val="Rodap"/>
    </w:pPr>
    <w:proofErr w:type="spellStart"/>
    <w:r>
      <w:t>Zé</w:t>
    </w:r>
    <w:proofErr w:type="spellEnd"/>
    <w:r>
      <w:t xml:space="preserve"> Delivery Challenge</w:t>
    </w:r>
    <w:r w:rsidR="009B0930">
      <w:tab/>
    </w:r>
    <w:r w:rsidR="005A1DCE" w:rsidRPr="00D40574">
      <w:t xml:space="preserve">Pag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19</w:t>
    </w:r>
    <w:r w:rsidR="005A1DCE">
      <w:rPr>
        <w:noProof/>
      </w:rPr>
      <w:fldChar w:fldCharType="end"/>
    </w:r>
    <w:r w:rsidR="005A1DCE" w:rsidRPr="00D40574">
      <w:t xml:space="preserve"> </w:t>
    </w:r>
    <w:r>
      <w:t>de</w:t>
    </w:r>
    <w:r w:rsidR="005A1DCE" w:rsidRPr="00D40574">
      <w:t xml:space="preserve">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  <w:p w14:paraId="6CD53EA2" w14:textId="77777777" w:rsidR="005A1DCE" w:rsidRDefault="005A1D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7570" w14:textId="12E5F5EB" w:rsidR="005A1DCE" w:rsidRDefault="001B6CA6" w:rsidP="00BD2D77">
    <w:pPr>
      <w:pStyle w:val="Rodap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BD2D77">
          <w:t>Zé</w:t>
        </w:r>
        <w:proofErr w:type="spellEnd"/>
        <w:r w:rsidR="00BD2D77">
          <w:t xml:space="preserve"> Delivery Challenge</w:t>
        </w:r>
      </w:sdtContent>
    </w:sdt>
    <w:r w:rsidR="005A1DCE">
      <w:tab/>
    </w:r>
    <w:r w:rsidR="005A1DCE" w:rsidRPr="00D40574">
      <w:t xml:space="preserve">Pag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</w:t>
    </w:r>
    <w:r w:rsidR="00BD2D77">
      <w:t>de</w:t>
    </w:r>
    <w:r w:rsidR="005A1DCE" w:rsidRPr="00D40574">
      <w:t xml:space="preserve">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B8E5E" w14:textId="77777777" w:rsidR="001B6CA6" w:rsidRDefault="001B6CA6" w:rsidP="000612CB">
      <w:r>
        <w:separator/>
      </w:r>
    </w:p>
    <w:p w14:paraId="4061ACA7" w14:textId="77777777" w:rsidR="001B6CA6" w:rsidRDefault="001B6CA6"/>
  </w:footnote>
  <w:footnote w:type="continuationSeparator" w:id="0">
    <w:p w14:paraId="1105D8F9" w14:textId="77777777" w:rsidR="001B6CA6" w:rsidRDefault="001B6CA6" w:rsidP="000612CB">
      <w:r>
        <w:continuationSeparator/>
      </w:r>
    </w:p>
    <w:p w14:paraId="28619436" w14:textId="77777777" w:rsidR="001B6CA6" w:rsidRDefault="001B6C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ED3C" w14:textId="0ECBF98D" w:rsidR="005A1DCE" w:rsidRPr="00D40574" w:rsidRDefault="001B6CA6" w:rsidP="0034079F">
    <w:pPr>
      <w:pStyle w:val="Cabealho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D2D77">
          <w:t>Zé Delivery Challenge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1882673851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33DC770" w14:textId="07164505" w:rsidR="005A1DCE" w:rsidRDefault="00BD2D77" w:rsidP="00BD2D77">
        <w:pPr>
          <w:pStyle w:val="Cabealho"/>
        </w:pPr>
        <w:r>
          <w:t>Zé Delivery Challenge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536BDA"/>
    <w:multiLevelType w:val="hybridMultilevel"/>
    <w:tmpl w:val="9740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3EA71BF"/>
    <w:multiLevelType w:val="hybridMultilevel"/>
    <w:tmpl w:val="E1DAF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E876D9"/>
    <w:multiLevelType w:val="hybridMultilevel"/>
    <w:tmpl w:val="5A8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8815DE5"/>
    <w:multiLevelType w:val="hybridMultilevel"/>
    <w:tmpl w:val="928C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D2565"/>
    <w:multiLevelType w:val="multilevel"/>
    <w:tmpl w:val="D006FC00"/>
    <w:lvl w:ilvl="0">
      <w:start w:val="1"/>
      <w:numFmt w:val="decimal"/>
      <w:pStyle w:val="Ttulo1"/>
      <w:suff w:val="space"/>
      <w:lvlText w:val="%1."/>
      <w:lvlJc w:val="left"/>
      <w:pPr>
        <w:ind w:left="2552" w:hanging="1134"/>
      </w:pPr>
      <w:rPr>
        <w:rFonts w:ascii="Arial" w:hAnsi="Arial" w:cs="Arial"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714E9"/>
    <w:multiLevelType w:val="hybridMultilevel"/>
    <w:tmpl w:val="579C8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4B703F54"/>
    <w:multiLevelType w:val="hybridMultilevel"/>
    <w:tmpl w:val="7910F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9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22"/>
  </w:num>
  <w:num w:numId="5">
    <w:abstractNumId w:val="13"/>
  </w:num>
  <w:num w:numId="6">
    <w:abstractNumId w:val="7"/>
  </w:num>
  <w:num w:numId="7">
    <w:abstractNumId w:val="28"/>
  </w:num>
  <w:num w:numId="8">
    <w:abstractNumId w:val="10"/>
  </w:num>
  <w:num w:numId="9">
    <w:abstractNumId w:val="26"/>
  </w:num>
  <w:num w:numId="10">
    <w:abstractNumId w:val="25"/>
  </w:num>
  <w:num w:numId="11">
    <w:abstractNumId w:val="33"/>
  </w:num>
  <w:num w:numId="12">
    <w:abstractNumId w:val="9"/>
  </w:num>
  <w:num w:numId="13">
    <w:abstractNumId w:val="20"/>
  </w:num>
  <w:num w:numId="14">
    <w:abstractNumId w:val="32"/>
  </w:num>
  <w:num w:numId="15">
    <w:abstractNumId w:val="24"/>
  </w:num>
  <w:num w:numId="16">
    <w:abstractNumId w:val="6"/>
  </w:num>
  <w:num w:numId="17">
    <w:abstractNumId w:val="23"/>
  </w:num>
  <w:num w:numId="18">
    <w:abstractNumId w:val="31"/>
  </w:num>
  <w:num w:numId="19">
    <w:abstractNumId w:val="4"/>
  </w:num>
  <w:num w:numId="20">
    <w:abstractNumId w:val="14"/>
  </w:num>
  <w:num w:numId="21">
    <w:abstractNumId w:val="30"/>
  </w:num>
  <w:num w:numId="22">
    <w:abstractNumId w:val="18"/>
  </w:num>
  <w:num w:numId="23">
    <w:abstractNumId w:val="34"/>
  </w:num>
  <w:num w:numId="24">
    <w:abstractNumId w:val="5"/>
  </w:num>
  <w:num w:numId="25">
    <w:abstractNumId w:val="17"/>
  </w:num>
  <w:num w:numId="26">
    <w:abstractNumId w:val="3"/>
  </w:num>
  <w:num w:numId="27">
    <w:abstractNumId w:val="27"/>
  </w:num>
  <w:num w:numId="28">
    <w:abstractNumId w:val="12"/>
  </w:num>
  <w:num w:numId="29">
    <w:abstractNumId w:val="29"/>
  </w:num>
  <w:num w:numId="30">
    <w:abstractNumId w:val="11"/>
  </w:num>
  <w:num w:numId="31">
    <w:abstractNumId w:val="15"/>
  </w:num>
  <w:num w:numId="32">
    <w:abstractNumId w:val="21"/>
  </w:num>
  <w:num w:numId="33">
    <w:abstractNumId w:val="8"/>
  </w:num>
  <w:num w:numId="34">
    <w:abstractNumId w:val="2"/>
  </w:num>
  <w:num w:numId="3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15E3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0F61F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6CA6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3CE5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30B7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A7608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078C7"/>
    <w:rsid w:val="00610250"/>
    <w:rsid w:val="00610C2B"/>
    <w:rsid w:val="0061598C"/>
    <w:rsid w:val="00616824"/>
    <w:rsid w:val="006174E9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930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5FC4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37C4D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2D77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128F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2D26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912A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Ttulo1">
    <w:name w:val="heading 1"/>
    <w:basedOn w:val="Normal"/>
    <w:next w:val="Normal"/>
    <w:link w:val="Ttulo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left="0"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Ttulo3">
    <w:name w:val="heading 3"/>
    <w:basedOn w:val="Normal"/>
    <w:next w:val="Normal"/>
    <w:link w:val="Ttulo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Ttulo5">
    <w:name w:val="heading 5"/>
    <w:basedOn w:val="Normal"/>
    <w:next w:val="Normal"/>
    <w:link w:val="Ttulo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Ttulo7">
    <w:name w:val="heading 7"/>
    <w:basedOn w:val="Normal"/>
    <w:next w:val="Normal"/>
    <w:link w:val="Ttulo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Legenda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Ttulo3Char">
    <w:name w:val="Título 3 Char"/>
    <w:basedOn w:val="Fontepargpadro"/>
    <w:link w:val="Ttulo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Ttulo4Char">
    <w:name w:val="Título 4 Char"/>
    <w:basedOn w:val="Fontepargpadro"/>
    <w:link w:val="Ttulo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Ttulo5Char">
    <w:name w:val="Título 5 Char"/>
    <w:basedOn w:val="Fontepargpadro"/>
    <w:link w:val="Ttulo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Ttulo6Char">
    <w:name w:val="Título 6 Char"/>
    <w:basedOn w:val="Fontepargpadro"/>
    <w:link w:val="Ttulo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Ttulo7Char">
    <w:name w:val="Título 7 Char"/>
    <w:basedOn w:val="Fontepargpadro"/>
    <w:link w:val="Ttulo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Ttulo8Char">
    <w:name w:val="Título 8 Char"/>
    <w:basedOn w:val="Fontepargpadro"/>
    <w:link w:val="Ttulo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Ttulo9Char">
    <w:name w:val="Título 9 Char"/>
    <w:basedOn w:val="Fontepargpadro"/>
    <w:link w:val="Ttulo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Sumrio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Sumrio2">
    <w:name w:val="toc 2"/>
    <w:basedOn w:val="Sumrio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Fontepargpadro"/>
    <w:uiPriority w:val="99"/>
    <w:rsid w:val="00631E6C"/>
    <w:rPr>
      <w:color w:val="0000FF"/>
      <w:u w:val="single"/>
    </w:rPr>
  </w:style>
  <w:style w:type="paragraph" w:styleId="ndicedeilustra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Sumrio3">
    <w:name w:val="toc 3"/>
    <w:basedOn w:val="Sumrio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Sumrio4">
    <w:name w:val="toc 4"/>
    <w:basedOn w:val="Sumrio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Sumrio5">
    <w:name w:val="toc 5"/>
    <w:basedOn w:val="Sumrio4"/>
    <w:next w:val="Normal"/>
    <w:autoRedefine/>
    <w:uiPriority w:val="39"/>
    <w:unhideWhenUsed/>
    <w:rsid w:val="00631E6C"/>
    <w:pPr>
      <w:ind w:left="993"/>
    </w:pPr>
  </w:style>
  <w:style w:type="paragraph" w:styleId="Sumrio6">
    <w:name w:val="toc 6"/>
    <w:basedOn w:val="Sumrio5"/>
    <w:next w:val="Normal"/>
    <w:autoRedefine/>
    <w:uiPriority w:val="39"/>
    <w:unhideWhenUsed/>
    <w:rsid w:val="00631E6C"/>
    <w:pPr>
      <w:ind w:left="1134"/>
    </w:pPr>
  </w:style>
  <w:style w:type="paragraph" w:styleId="Sumrio7">
    <w:name w:val="toc 7"/>
    <w:basedOn w:val="Sumrio6"/>
    <w:next w:val="Normal"/>
    <w:autoRedefine/>
    <w:uiPriority w:val="39"/>
    <w:unhideWhenUsed/>
    <w:rsid w:val="00631E6C"/>
  </w:style>
  <w:style w:type="paragraph" w:styleId="Sumrio8">
    <w:name w:val="toc 8"/>
    <w:basedOn w:val="Sumrio7"/>
    <w:next w:val="Normal"/>
    <w:autoRedefine/>
    <w:uiPriority w:val="39"/>
    <w:unhideWhenUsed/>
    <w:rsid w:val="00631E6C"/>
  </w:style>
  <w:style w:type="paragraph" w:styleId="Sumrio9">
    <w:name w:val="toc 9"/>
    <w:basedOn w:val="Sumrio8"/>
    <w:next w:val="Normal"/>
    <w:autoRedefine/>
    <w:uiPriority w:val="39"/>
    <w:unhideWhenUsed/>
    <w:rsid w:val="00631E6C"/>
  </w:style>
  <w:style w:type="paragraph" w:styleId="Cabealho">
    <w:name w:val="header"/>
    <w:basedOn w:val="Normal"/>
    <w:link w:val="Cabealho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Rodap">
    <w:name w:val="footer"/>
    <w:basedOn w:val="Normal"/>
    <w:link w:val="Rodap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Textodebalo">
    <w:name w:val="Balloon Text"/>
    <w:basedOn w:val="Normal"/>
    <w:link w:val="Textodebalo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9371F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8D2E49"/>
    <w:rPr>
      <w:color w:val="808080"/>
    </w:rPr>
  </w:style>
  <w:style w:type="paragraph" w:styleId="CabealhodoSumrio">
    <w:name w:val="TOC Heading"/>
    <w:basedOn w:val="Subttulo"/>
    <w:next w:val="Normal"/>
    <w:uiPriority w:val="39"/>
    <w:unhideWhenUsed/>
    <w:qFormat/>
    <w:rsid w:val="007B6DE4"/>
  </w:style>
  <w:style w:type="paragraph" w:styleId="Ttulodendicedeautoridades">
    <w:name w:val="toa heading"/>
    <w:basedOn w:val="Subttulo"/>
    <w:next w:val="Normal"/>
    <w:uiPriority w:val="99"/>
    <w:unhideWhenUsed/>
    <w:rsid w:val="00D60432"/>
  </w:style>
  <w:style w:type="paragraph" w:styleId="PargrafodaLista">
    <w:name w:val="List Paragraph"/>
    <w:basedOn w:val="Normal"/>
    <w:link w:val="PargrafodaListaChar"/>
    <w:uiPriority w:val="34"/>
    <w:qFormat/>
    <w:rsid w:val="00E81B7D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7B6DE4"/>
  </w:style>
  <w:style w:type="paragraph" w:styleId="Textoembloco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Corpodetexto">
    <w:name w:val="Body Text"/>
    <w:basedOn w:val="Normal"/>
    <w:link w:val="CorpodetextoChar"/>
    <w:uiPriority w:val="99"/>
    <w:unhideWhenUsed/>
    <w:rsid w:val="007B6D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B6DE4"/>
  </w:style>
  <w:style w:type="paragraph" w:styleId="Encerramento">
    <w:name w:val="Closing"/>
    <w:basedOn w:val="Normal"/>
    <w:link w:val="EncerramentoChar"/>
    <w:uiPriority w:val="99"/>
    <w:unhideWhenUsed/>
    <w:rsid w:val="007B6DE4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rsid w:val="007B6DE4"/>
  </w:style>
  <w:style w:type="character" w:styleId="Refdecomentrio">
    <w:name w:val="annotation reference"/>
    <w:basedOn w:val="Fontepargpadro"/>
    <w:uiPriority w:val="99"/>
    <w:unhideWhenUsed/>
    <w:rsid w:val="007B6DE4"/>
    <w:rPr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unhideWhenUsed/>
    <w:rsid w:val="007B6DE4"/>
  </w:style>
  <w:style w:type="character" w:customStyle="1" w:styleId="AssinaturadeEmailChar">
    <w:name w:val="Assinatura de Email Char"/>
    <w:basedOn w:val="Fontepargpadro"/>
    <w:link w:val="AssinaturadeEmail"/>
    <w:uiPriority w:val="99"/>
    <w:rsid w:val="007B6DE4"/>
  </w:style>
  <w:style w:type="character" w:styleId="nfase">
    <w:name w:val="Emphasis"/>
    <w:basedOn w:val="Fontepargpadro"/>
    <w:uiPriority w:val="20"/>
    <w:qFormat/>
    <w:rsid w:val="007B6DE4"/>
    <w:rPr>
      <w:i/>
      <w:iCs/>
    </w:rPr>
  </w:style>
  <w:style w:type="character" w:styleId="Refdenotaderodap">
    <w:name w:val="footnote reference"/>
    <w:basedOn w:val="Fontepargpadro"/>
    <w:unhideWhenUsed/>
    <w:rsid w:val="007B6DE4"/>
    <w:rPr>
      <w:vertAlign w:val="superscript"/>
    </w:rPr>
  </w:style>
  <w:style w:type="paragraph" w:styleId="Textodenotaderodap">
    <w:name w:val="footnote text"/>
    <w:basedOn w:val="Normal"/>
    <w:link w:val="TextodenotaderodapChar"/>
    <w:unhideWhenUsed/>
    <w:rsid w:val="007B6DE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7B6DE4"/>
    <w:rPr>
      <w:sz w:val="20"/>
      <w:szCs w:val="20"/>
    </w:rPr>
  </w:style>
  <w:style w:type="character" w:styleId="CdigoHTML">
    <w:name w:val="HTML Code"/>
    <w:basedOn w:val="Fontepargpadro"/>
    <w:uiPriority w:val="99"/>
    <w:unhideWhenUsed/>
    <w:rsid w:val="007B6DE4"/>
    <w:rPr>
      <w:rFonts w:ascii="Consolas" w:hAnsi="Consolas"/>
      <w:sz w:val="20"/>
      <w:szCs w:val="20"/>
    </w:rPr>
  </w:style>
  <w:style w:type="character" w:styleId="DefinioHTML">
    <w:name w:val="HTML Definition"/>
    <w:basedOn w:val="Fontepargpadro"/>
    <w:uiPriority w:val="99"/>
    <w:unhideWhenUsed/>
    <w:rsid w:val="007B6DE4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Ttulodendiceremissivo">
    <w:name w:val="index heading"/>
    <w:basedOn w:val="Ttulodendicedeautoridades"/>
    <w:next w:val="Remissivo1"/>
    <w:uiPriority w:val="99"/>
    <w:unhideWhenUsed/>
    <w:rsid w:val="007B6DE4"/>
  </w:style>
  <w:style w:type="paragraph" w:styleId="TextosemFormatao">
    <w:name w:val="Plain Text"/>
    <w:basedOn w:val="Normal"/>
    <w:link w:val="TextosemFormatao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ela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653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6532"/>
    <w:rPr>
      <w:sz w:val="20"/>
      <w:szCs w:val="20"/>
      <w:lang w:val="en-AU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65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6532"/>
    <w:rPr>
      <w:b/>
      <w:bCs/>
      <w:sz w:val="20"/>
      <w:szCs w:val="20"/>
      <w:lang w:val="en-AU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Commarcadores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Commarcadores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o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PargrafodaLista"/>
    <w:qFormat/>
    <w:rsid w:val="008D5E80"/>
    <w:pPr>
      <w:numPr>
        <w:numId w:val="4"/>
      </w:numPr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PargrafodaLista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PargrafodaListaChar">
    <w:name w:val="Parágrafo da Lista Char"/>
    <w:link w:val="PargrafodaLista"/>
    <w:uiPriority w:val="34"/>
    <w:rsid w:val="008B0911"/>
    <w:rPr>
      <w:lang w:val="en-AU"/>
    </w:rPr>
  </w:style>
  <w:style w:type="paragraph" w:customStyle="1" w:styleId="Bullet-Circle">
    <w:name w:val="Bullet - Circle"/>
    <w:basedOn w:val="Corpodetexto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Recuonormal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Corpodetexto"/>
    <w:next w:val="Corpodetexto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Fontepargpadro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rte">
    <w:name w:val="Strong"/>
    <w:basedOn w:val="Fontepargpadro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DAAFA5-E9F3-384B-9129-A92E6035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E:\Downloads\Test-Plan-Strategy1.dotx</Template>
  <TotalTime>32</TotalTime>
  <Pages>7</Pages>
  <Words>364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 Template</vt:lpstr>
      <vt:lpstr>Test Plan Template</vt:lpstr>
    </vt:vector>
  </TitlesOfParts>
  <Company>The University of Adelaide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Zé Delivery Challenge</dc:title>
  <dc:subject>Learning Hub - Information Technology Program</dc:subject>
  <dc:creator>Guru99</dc:creator>
  <cp:keywords>0.1</cp:keywords>
  <cp:lastModifiedBy>Jessica Alauk</cp:lastModifiedBy>
  <cp:revision>7</cp:revision>
  <cp:lastPrinted>2012-05-30T05:01:00Z</cp:lastPrinted>
  <dcterms:created xsi:type="dcterms:W3CDTF">2020-06-15T14:52:00Z</dcterms:created>
  <dcterms:modified xsi:type="dcterms:W3CDTF">2020-06-16T16:50:00Z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